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31"/>
        <w:gridCol w:w="2652"/>
        <w:gridCol w:w="265"/>
        <w:gridCol w:w="957"/>
        <w:gridCol w:w="6854"/>
      </w:tblGrid>
      <w:tr w:rsidR="00453A7B" w:rsidRPr="00EC0F79" w14:paraId="096DEB87" w14:textId="77777777" w:rsidTr="006D21BC">
        <w:trPr>
          <w:trHeight w:val="4722"/>
        </w:trPr>
        <w:tc>
          <w:tcPr>
            <w:tcW w:w="3358" w:type="dxa"/>
            <w:gridSpan w:val="4"/>
          </w:tcPr>
          <w:p w14:paraId="53F78256" w14:textId="653278A1" w:rsidR="00453A7B" w:rsidRDefault="00453A7B"/>
        </w:tc>
        <w:tc>
          <w:tcPr>
            <w:tcW w:w="957" w:type="dxa"/>
          </w:tcPr>
          <w:p w14:paraId="595011AE" w14:textId="6D191434" w:rsidR="00453A7B" w:rsidRDefault="00453A7B" w:rsidP="004A28EA"/>
        </w:tc>
        <w:tc>
          <w:tcPr>
            <w:tcW w:w="6855" w:type="dxa"/>
            <w:vMerge w:val="restart"/>
          </w:tcPr>
          <w:p w14:paraId="6FC32463" w14:textId="57135091" w:rsidR="00453A7B" w:rsidRDefault="001B7999" w:rsidP="002E7306">
            <w:pPr>
              <w:pStyle w:val="Title"/>
            </w:pPr>
            <w:r>
              <w:t>jIYA GIRI</w:t>
            </w:r>
          </w:p>
          <w:p w14:paraId="2C57E48D" w14:textId="2E4F5874" w:rsidR="00453A7B" w:rsidRDefault="001B7999" w:rsidP="002E7306">
            <w:pPr>
              <w:pStyle w:val="Subtitle"/>
            </w:pPr>
            <w:r>
              <w:t>WEB DESIGNER</w:t>
            </w:r>
          </w:p>
          <w:sdt>
            <w:sdtPr>
              <w:id w:val="2074003189"/>
              <w:placeholder>
                <w:docPart w:val="572B9568BB8D412B866088BA050035C1"/>
              </w:placeholder>
              <w:temporary/>
              <w:showingPlcHdr/>
              <w15:appearance w15:val="hidden"/>
            </w:sdtPr>
            <w:sdtContent>
              <w:p w14:paraId="42E7AEFE" w14:textId="77777777" w:rsidR="00453A7B" w:rsidRDefault="00453A7B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4D3121D6" w14:textId="395ED7FE" w:rsidR="00453A7B" w:rsidRDefault="005D6BEC" w:rsidP="00EC0F79">
            <w:r>
              <w:t xml:space="preserve">Currently, Web designer from home. I refer to myself as very energetic, smart, and hardworking. I have a very bad habit, where I pressurized myself to work hard and to complete the task that I have set for myself. </w:t>
            </w:r>
          </w:p>
          <w:sdt>
            <w:sdtPr>
              <w:id w:val="1696962928"/>
              <w:placeholder>
                <w:docPart w:val="9A72A4256F2B46F4833526CEFB7DB231"/>
              </w:placeholder>
              <w:temporary/>
              <w:showingPlcHdr/>
              <w15:appearance w15:val="hidden"/>
            </w:sdtPr>
            <w:sdtContent>
              <w:p w14:paraId="70EBE73B" w14:textId="77777777" w:rsidR="00453A7B" w:rsidRDefault="00453A7B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2512B021" w14:textId="7FB980C6" w:rsidR="00453A7B" w:rsidRDefault="005D6BEC" w:rsidP="00EC0F79">
            <w:pPr>
              <w:pStyle w:val="Heading2"/>
            </w:pPr>
            <w:r>
              <w:t>Data analyst and report specialist</w:t>
            </w:r>
          </w:p>
          <w:p w14:paraId="58FBB8D4" w14:textId="2D792DA1" w:rsidR="00453A7B" w:rsidRDefault="005D6BEC" w:rsidP="00EC0F79">
            <w:pPr>
              <w:pStyle w:val="Heading3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Heliolstics</w:t>
            </w:r>
            <w:proofErr w:type="spellEnd"/>
          </w:p>
          <w:p w14:paraId="1CD83A3B" w14:textId="7F41585F" w:rsidR="005D6BEC" w:rsidRPr="005D6BEC" w:rsidRDefault="005D6BEC" w:rsidP="005D6BEC">
            <w:r>
              <w:t>10/2022-10/2023</w:t>
            </w:r>
          </w:p>
          <w:p w14:paraId="4BEE8ADC" w14:textId="5BE06FB3" w:rsidR="00453A7B" w:rsidRDefault="005D6BEC" w:rsidP="005D6BEC">
            <w:pPr>
              <w:pStyle w:val="ListParagraph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Analyzing aerial imagery data to access the perfomance of solar PV modules;</w:t>
            </w:r>
          </w:p>
          <w:p w14:paraId="4C2A10BA" w14:textId="316A3A81" w:rsidR="005D6BEC" w:rsidRPr="005D6BEC" w:rsidRDefault="005D6BEC" w:rsidP="005D6BEC">
            <w:pPr>
              <w:pStyle w:val="ListParagraph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On boarding of new sites and reporting of analysis insights to clients</w:t>
            </w:r>
          </w:p>
          <w:p w14:paraId="1951FEB4" w14:textId="7F0F0298" w:rsidR="00453A7B" w:rsidRDefault="00193D6B" w:rsidP="00D95726">
            <w:pPr>
              <w:pStyle w:val="Heading2"/>
            </w:pPr>
            <w:r>
              <w:t>Teaching assistance</w:t>
            </w:r>
          </w:p>
          <w:p w14:paraId="79A4FEA0" w14:textId="5FEB08DD" w:rsidR="00453A7B" w:rsidRPr="00193D6B" w:rsidRDefault="00193D6B" w:rsidP="00D95726">
            <w:pPr>
              <w:pStyle w:val="Heading3"/>
              <w:rPr>
                <w:i w:val="0"/>
                <w:iCs/>
              </w:rPr>
            </w:pPr>
            <w:r>
              <w:rPr>
                <w:i w:val="0"/>
                <w:iCs/>
              </w:rPr>
              <w:t>01/2023-09/2023</w:t>
            </w:r>
          </w:p>
          <w:p w14:paraId="49C94C04" w14:textId="24E80E7D" w:rsidR="00453A7B" w:rsidRPr="00193D6B" w:rsidRDefault="00193D6B" w:rsidP="00193D6B">
            <w:pPr>
              <w:pStyle w:val="ListParagraph"/>
              <w:numPr>
                <w:ilvl w:val="0"/>
                <w:numId w:val="7"/>
              </w:numPr>
              <w:rPr>
                <w:lang w:val="it-IT"/>
              </w:rPr>
            </w:pPr>
            <w:r>
              <w:t xml:space="preserve">Prepared study materials, grading reports, assignments and </w:t>
            </w:r>
            <w:proofErr w:type="gramStart"/>
            <w:r>
              <w:t>exams;</w:t>
            </w:r>
            <w:proofErr w:type="gramEnd"/>
          </w:p>
          <w:p w14:paraId="11295FB2" w14:textId="2EE49C99" w:rsidR="006D21BC" w:rsidRPr="006D21BC" w:rsidRDefault="00193D6B" w:rsidP="006D21BC">
            <w:pPr>
              <w:pStyle w:val="ListParagraph"/>
              <w:numPr>
                <w:ilvl w:val="0"/>
                <w:numId w:val="7"/>
              </w:numPr>
              <w:rPr>
                <w:lang w:val="it-IT"/>
              </w:rPr>
            </w:pPr>
            <w:r>
              <w:t xml:space="preserve">Received excellent student evaluation </w:t>
            </w:r>
            <w:proofErr w:type="gramStart"/>
            <w:r>
              <w:t>results(</w:t>
            </w:r>
            <w:proofErr w:type="gramEnd"/>
            <w:r>
              <w:t>4.5 out of 5)</w:t>
            </w:r>
          </w:p>
          <w:p w14:paraId="13585F0B" w14:textId="50FF5279" w:rsidR="006D21BC" w:rsidRDefault="006D21BC" w:rsidP="006D21BC">
            <w:pPr>
              <w:rPr>
                <w:b/>
                <w:bCs/>
                <w:color w:val="8A2387" w:themeColor="accent1"/>
                <w:sz w:val="32"/>
                <w:szCs w:val="32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8A2387" w:themeColor="accent1"/>
                <w:sz w:val="32"/>
                <w:szCs w:val="32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INTERESTS</w:t>
            </w:r>
          </w:p>
          <w:p w14:paraId="64219F2C" w14:textId="0300F311" w:rsidR="006D21BC" w:rsidRPr="006D21BC" w:rsidRDefault="006D21BC" w:rsidP="006D21BC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>Dancing, Singing, Watching Movies,Cooking, Playing games.</w:t>
            </w:r>
          </w:p>
          <w:sdt>
            <w:sdtPr>
              <w:id w:val="-517156477"/>
              <w:placeholder>
                <w:docPart w:val="85B5C26B87B6476EB23708161DE5F549"/>
              </w:placeholder>
              <w:temporary/>
              <w:showingPlcHdr/>
              <w15:appearance w15:val="hidden"/>
            </w:sdtPr>
            <w:sdtContent>
              <w:p w14:paraId="78532D0A" w14:textId="77777777" w:rsidR="00453A7B" w:rsidRDefault="00453A7B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29F3CF8C" w14:textId="77777777" w:rsidR="00453A7B" w:rsidRPr="00EC0F79" w:rsidRDefault="00453A7B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0EEB6E" wp14:editId="0A6AC5E3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1245999520"/>
                                      <w:placeholder>
                                        <w:docPart w:val="745C9D290FAF465A9C9B57CAA6C8271B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1DA19238" w14:textId="77777777" w:rsidR="00453A7B" w:rsidRPr="00415CF3" w:rsidRDefault="00453A7B" w:rsidP="00415CF3">
                                        <w:r w:rsidRPr="00415CF3">
                                          <w:t>Marketing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1647696564"/>
                                      <w:placeholder>
                                        <w:docPart w:val="02E8CFBFFAB2485DB7B27198868A777A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5A7341D0" w14:textId="77777777" w:rsidR="00453A7B" w:rsidRPr="00415CF3" w:rsidRDefault="00453A7B" w:rsidP="00415CF3">
                                        <w:r w:rsidRPr="00415CF3">
                                          <w:t>Social Media Management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-1959336880"/>
                                      <w:placeholder>
                                        <w:docPart w:val="1239694D3BB14C7E94BCEA64439EEB20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12B0AFBE" w14:textId="77777777" w:rsidR="00453A7B" w:rsidRPr="00415CF3" w:rsidRDefault="00453A7B" w:rsidP="00415CF3">
                                        <w:r w:rsidRPr="00415CF3">
                                          <w:t>Team Building</w:t>
                                        </w:r>
                                      </w:p>
                                    </w:sdtContent>
                                  </w:sdt>
                                  <w:p w14:paraId="1F52C412" w14:textId="77777777" w:rsidR="00453A7B" w:rsidRPr="00415CF3" w:rsidRDefault="00000000" w:rsidP="00415CF3">
                                    <w:sdt>
                                      <w:sdtPr>
                                        <w:id w:val="786161987"/>
                                        <w:placeholder>
                                          <w:docPart w:val="6FE7E328DADE4E34B4E0CF55F5414089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r w:rsidR="00453A7B" w:rsidRPr="00415CF3">
                                          <w:t>Web Development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0EEB6E" id="Group 3" o:spid="_x0000_s1026" alt="&quot;&quot;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sdt>
                              <w:sdtPr>
                                <w:id w:val="1245999520"/>
                                <w:placeholder>
                                  <w:docPart w:val="745C9D290FAF465A9C9B57CAA6C8271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1DA19238" w14:textId="77777777" w:rsidR="00453A7B" w:rsidRPr="00415CF3" w:rsidRDefault="00453A7B" w:rsidP="00415CF3">
                                  <w:r w:rsidRPr="00415CF3">
                                    <w:t>Marketing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1647696564"/>
                                <w:placeholder>
                                  <w:docPart w:val="02E8CFBFFAB2485DB7B27198868A777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5A7341D0" w14:textId="77777777" w:rsidR="00453A7B" w:rsidRPr="00415CF3" w:rsidRDefault="00453A7B" w:rsidP="00415CF3">
                                  <w:r w:rsidRPr="00415CF3">
                                    <w:t>Social Media Management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1959336880"/>
                                <w:placeholder>
                                  <w:docPart w:val="1239694D3BB14C7E94BCEA64439EEB2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12B0AFBE" w14:textId="77777777" w:rsidR="00453A7B" w:rsidRPr="00415CF3" w:rsidRDefault="00453A7B" w:rsidP="00415CF3">
                                  <w:r w:rsidRPr="00415CF3">
                                    <w:t>Team Building</w:t>
                                  </w:r>
                                </w:p>
                              </w:sdtContent>
                            </w:sdt>
                            <w:p w14:paraId="1F52C412" w14:textId="77777777" w:rsidR="00453A7B" w:rsidRPr="00415CF3" w:rsidRDefault="00000000" w:rsidP="00415CF3">
                              <w:sdt>
                                <w:sdtPr>
                                  <w:id w:val="786161987"/>
                                  <w:placeholder>
                                    <w:docPart w:val="6FE7E328DADE4E34B4E0CF55F5414089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="00453A7B" w:rsidRPr="00415CF3">
                                    <w:t>Web Development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453A7B" w:rsidRPr="004A28EA" w14:paraId="5B57FECC" w14:textId="77777777" w:rsidTr="006D21BC">
        <w:trPr>
          <w:trHeight w:val="515"/>
        </w:trPr>
        <w:tc>
          <w:tcPr>
            <w:tcW w:w="310" w:type="dxa"/>
          </w:tcPr>
          <w:p w14:paraId="58F16053" w14:textId="77777777" w:rsidR="00453A7B" w:rsidRDefault="00453A7B" w:rsidP="004A28EA">
            <w:pPr>
              <w:pStyle w:val="Heading4"/>
            </w:pPr>
          </w:p>
        </w:tc>
        <w:sdt>
          <w:sdtPr>
            <w:id w:val="1050265814"/>
            <w:placeholder>
              <w:docPart w:val="63139DCE6BE04193A499BD452ED2BC71"/>
            </w:placeholder>
            <w:temporary/>
            <w:showingPlcHdr/>
            <w15:appearance w15:val="hidden"/>
          </w:sdtPr>
          <w:sdtContent>
            <w:tc>
              <w:tcPr>
                <w:tcW w:w="2783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3F093887" w14:textId="77777777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65" w:type="dxa"/>
          </w:tcPr>
          <w:p w14:paraId="5FCA6DDB" w14:textId="77777777" w:rsidR="00453A7B" w:rsidRDefault="00453A7B" w:rsidP="004A28EA">
            <w:pPr>
              <w:pStyle w:val="Heading4"/>
            </w:pPr>
          </w:p>
        </w:tc>
        <w:tc>
          <w:tcPr>
            <w:tcW w:w="957" w:type="dxa"/>
          </w:tcPr>
          <w:p w14:paraId="73E54A17" w14:textId="77777777" w:rsidR="00453A7B" w:rsidRDefault="00453A7B" w:rsidP="005E435A">
            <w:pPr>
              <w:pStyle w:val="Heading4"/>
            </w:pPr>
          </w:p>
        </w:tc>
        <w:tc>
          <w:tcPr>
            <w:tcW w:w="6855" w:type="dxa"/>
            <w:vMerge/>
          </w:tcPr>
          <w:p w14:paraId="3E5844E6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E4E1FD0" w14:textId="77777777" w:rsidTr="006D21BC">
        <w:trPr>
          <w:trHeight w:val="591"/>
        </w:trPr>
        <w:tc>
          <w:tcPr>
            <w:tcW w:w="441" w:type="dxa"/>
            <w:gridSpan w:val="2"/>
            <w:vAlign w:val="center"/>
          </w:tcPr>
          <w:p w14:paraId="59D6D0BE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3D3650A9" wp14:editId="67C129E6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gridSpan w:val="2"/>
            <w:vAlign w:val="center"/>
          </w:tcPr>
          <w:p w14:paraId="2112F3CC" w14:textId="44AD631F" w:rsidR="00453A7B" w:rsidRPr="00B8453F" w:rsidRDefault="001B7999" w:rsidP="00BE5968">
            <w:pPr>
              <w:pStyle w:val="Contact1"/>
            </w:pPr>
            <w:r>
              <w:t>Jiyag473@gmail.com</w:t>
            </w:r>
          </w:p>
        </w:tc>
        <w:tc>
          <w:tcPr>
            <w:tcW w:w="957" w:type="dxa"/>
            <w:vMerge w:val="restart"/>
          </w:tcPr>
          <w:p w14:paraId="6F1FACBA" w14:textId="77777777" w:rsidR="00453A7B" w:rsidRDefault="00453A7B" w:rsidP="004A28EA">
            <w:r>
              <w:t xml:space="preserve"> </w:t>
            </w:r>
          </w:p>
        </w:tc>
        <w:tc>
          <w:tcPr>
            <w:tcW w:w="6855" w:type="dxa"/>
            <w:vMerge/>
          </w:tcPr>
          <w:p w14:paraId="2D3250AF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D2CC20A" w14:textId="77777777" w:rsidTr="006D21BC">
        <w:trPr>
          <w:trHeight w:val="515"/>
        </w:trPr>
        <w:tc>
          <w:tcPr>
            <w:tcW w:w="441" w:type="dxa"/>
            <w:gridSpan w:val="2"/>
            <w:vAlign w:val="center"/>
          </w:tcPr>
          <w:p w14:paraId="16277164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787159D5" wp14:editId="2F903532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19AA72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16" w:type="dxa"/>
            <w:gridSpan w:val="2"/>
            <w:vAlign w:val="center"/>
          </w:tcPr>
          <w:p w14:paraId="0235C281" w14:textId="17D43D9E" w:rsidR="00453A7B" w:rsidRPr="00B8453F" w:rsidRDefault="001B7999" w:rsidP="00BE5968">
            <w:pPr>
              <w:pStyle w:val="Contact1"/>
            </w:pPr>
            <w:r>
              <w:t>+143777793062</w:t>
            </w:r>
          </w:p>
        </w:tc>
        <w:tc>
          <w:tcPr>
            <w:tcW w:w="957" w:type="dxa"/>
            <w:vMerge/>
          </w:tcPr>
          <w:p w14:paraId="637372AD" w14:textId="77777777" w:rsidR="00453A7B" w:rsidRDefault="00453A7B" w:rsidP="004A28EA"/>
        </w:tc>
        <w:tc>
          <w:tcPr>
            <w:tcW w:w="6855" w:type="dxa"/>
            <w:vMerge/>
          </w:tcPr>
          <w:p w14:paraId="5F03504F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4CF8C6E4" w14:textId="77777777" w:rsidTr="006D21BC">
        <w:trPr>
          <w:trHeight w:val="515"/>
        </w:trPr>
        <w:tc>
          <w:tcPr>
            <w:tcW w:w="441" w:type="dxa"/>
            <w:gridSpan w:val="2"/>
            <w:vAlign w:val="center"/>
          </w:tcPr>
          <w:p w14:paraId="591CBD38" w14:textId="77777777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4A557988" wp14:editId="4C24435A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gridSpan w:val="2"/>
            <w:vAlign w:val="center"/>
          </w:tcPr>
          <w:p w14:paraId="3E93E10A" w14:textId="77777777" w:rsidR="00453A7B" w:rsidRPr="00B8453F" w:rsidRDefault="00000000" w:rsidP="00BE5968">
            <w:pPr>
              <w:pStyle w:val="Contact1"/>
            </w:pPr>
            <w:sdt>
              <w:sdtPr>
                <w:id w:val="819544708"/>
                <w:placeholder>
                  <w:docPart w:val="DEA51CB3A03A4A2682C31BD9CFAAC198"/>
                </w:placeholder>
                <w:temporary/>
                <w:showingPlcHdr/>
                <w15:appearance w15:val="hidden"/>
              </w:sdtPr>
              <w:sdtContent>
                <w:r w:rsidR="00453A7B" w:rsidRPr="00B8453F">
                  <w:t>www.example.com</w:t>
                </w:r>
              </w:sdtContent>
            </w:sdt>
          </w:p>
        </w:tc>
        <w:tc>
          <w:tcPr>
            <w:tcW w:w="957" w:type="dxa"/>
            <w:vMerge/>
          </w:tcPr>
          <w:p w14:paraId="4A2D125A" w14:textId="77777777" w:rsidR="00453A7B" w:rsidRDefault="00453A7B" w:rsidP="004A28EA"/>
        </w:tc>
        <w:tc>
          <w:tcPr>
            <w:tcW w:w="6855" w:type="dxa"/>
            <w:vMerge/>
          </w:tcPr>
          <w:p w14:paraId="3E25D8BE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6B4358F" w14:textId="77777777" w:rsidTr="006D21BC">
        <w:trPr>
          <w:trHeight w:val="1287"/>
        </w:trPr>
        <w:tc>
          <w:tcPr>
            <w:tcW w:w="3358" w:type="dxa"/>
            <w:gridSpan w:val="4"/>
            <w:vAlign w:val="center"/>
          </w:tcPr>
          <w:p w14:paraId="7EF2F8CF" w14:textId="10988C27" w:rsidR="00453A7B" w:rsidRDefault="001B7999" w:rsidP="00BE5968">
            <w:pPr>
              <w:pStyle w:val="Contact2"/>
            </w:pPr>
            <w:r>
              <w:t>Toronto, Canada</w:t>
            </w:r>
          </w:p>
          <w:p w14:paraId="4A401130" w14:textId="77777777" w:rsidR="00453A7B" w:rsidRDefault="00453A7B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2638B195" wp14:editId="68016B75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vMerge/>
          </w:tcPr>
          <w:p w14:paraId="16E03F2C" w14:textId="77777777" w:rsidR="00453A7B" w:rsidRDefault="00453A7B" w:rsidP="004A28EA"/>
        </w:tc>
        <w:tc>
          <w:tcPr>
            <w:tcW w:w="6855" w:type="dxa"/>
            <w:vMerge/>
          </w:tcPr>
          <w:p w14:paraId="33E44191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1CA4564" w14:textId="77777777" w:rsidTr="006D21BC">
        <w:trPr>
          <w:trHeight w:val="824"/>
        </w:trPr>
        <w:tc>
          <w:tcPr>
            <w:tcW w:w="3358" w:type="dxa"/>
            <w:gridSpan w:val="4"/>
          </w:tcPr>
          <w:p w14:paraId="5A779FA4" w14:textId="77777777" w:rsidR="00453A7B" w:rsidRDefault="00453A7B">
            <w:pPr>
              <w:rPr>
                <w:noProof/>
              </w:rPr>
            </w:pPr>
          </w:p>
        </w:tc>
        <w:tc>
          <w:tcPr>
            <w:tcW w:w="957" w:type="dxa"/>
            <w:vMerge/>
          </w:tcPr>
          <w:p w14:paraId="3A34379C" w14:textId="77777777" w:rsidR="00453A7B" w:rsidRDefault="00453A7B" w:rsidP="004A28EA"/>
        </w:tc>
        <w:tc>
          <w:tcPr>
            <w:tcW w:w="6855" w:type="dxa"/>
            <w:vMerge/>
          </w:tcPr>
          <w:p w14:paraId="00463E22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3EF06F0" w14:textId="77777777" w:rsidTr="006D21BC">
        <w:trPr>
          <w:trHeight w:val="558"/>
        </w:trPr>
        <w:tc>
          <w:tcPr>
            <w:tcW w:w="441" w:type="dxa"/>
            <w:gridSpan w:val="2"/>
          </w:tcPr>
          <w:p w14:paraId="67D4D928" w14:textId="77777777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3400693D668D4CDB89CD202170EED7C9"/>
            </w:placeholder>
            <w:temporary/>
            <w:showingPlcHdr/>
            <w15:appearance w15:val="hidden"/>
          </w:sdtPr>
          <w:sdtContent>
            <w:tc>
              <w:tcPr>
                <w:tcW w:w="2651" w:type="dxa"/>
                <w:tcBorders>
                  <w:bottom w:val="single" w:sz="4" w:space="0" w:color="FFFFFF" w:themeColor="background1"/>
                </w:tcBorders>
              </w:tcPr>
              <w:p w14:paraId="6B9BB4DC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65" w:type="dxa"/>
          </w:tcPr>
          <w:p w14:paraId="4F765A40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957" w:type="dxa"/>
            <w:vMerge/>
          </w:tcPr>
          <w:p w14:paraId="0A712CAF" w14:textId="77777777" w:rsidR="00453A7B" w:rsidRDefault="00453A7B" w:rsidP="005B2877">
            <w:pPr>
              <w:pStyle w:val="Heading4"/>
            </w:pPr>
          </w:p>
        </w:tc>
        <w:tc>
          <w:tcPr>
            <w:tcW w:w="6855" w:type="dxa"/>
            <w:vMerge/>
          </w:tcPr>
          <w:p w14:paraId="32CBEA7A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36B53943" w14:textId="77777777" w:rsidTr="006D21BC">
        <w:trPr>
          <w:trHeight w:val="162"/>
        </w:trPr>
        <w:tc>
          <w:tcPr>
            <w:tcW w:w="3358" w:type="dxa"/>
            <w:gridSpan w:val="4"/>
          </w:tcPr>
          <w:p w14:paraId="13E9FD02" w14:textId="7777777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957" w:type="dxa"/>
            <w:vMerge/>
          </w:tcPr>
          <w:p w14:paraId="129BE4B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6855" w:type="dxa"/>
            <w:vMerge/>
          </w:tcPr>
          <w:p w14:paraId="01A1C953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348C233A" w14:textId="77777777" w:rsidTr="006D21BC">
        <w:trPr>
          <w:trHeight w:val="1056"/>
        </w:trPr>
        <w:tc>
          <w:tcPr>
            <w:tcW w:w="441" w:type="dxa"/>
            <w:gridSpan w:val="2"/>
          </w:tcPr>
          <w:p w14:paraId="61629D73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984488A" wp14:editId="02DF923B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gridSpan w:val="2"/>
          </w:tcPr>
          <w:p w14:paraId="1F3F2F7A" w14:textId="2376696E" w:rsidR="00453A7B" w:rsidRDefault="001B7999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Reliance Int’l College</w:t>
            </w:r>
          </w:p>
          <w:p w14:paraId="560D27F9" w14:textId="77777777" w:rsidR="00453A7B" w:rsidRDefault="00000000" w:rsidP="00453A7B">
            <w:pPr>
              <w:pStyle w:val="Contact1"/>
            </w:pPr>
            <w:sdt>
              <w:sdtPr>
                <w:id w:val="-233234992"/>
                <w:placeholder>
                  <w:docPart w:val="BDE7EF020AAE43E3B3C52B7884049AE3"/>
                </w:placeholder>
                <w:temporary/>
                <w:showingPlcHdr/>
                <w15:appearance w15:val="hidden"/>
              </w:sdtPr>
              <w:sdtContent>
                <w:r w:rsidR="00453A7B">
                  <w:t>Degree</w:t>
                </w:r>
              </w:sdtContent>
            </w:sdt>
          </w:p>
          <w:p w14:paraId="51C34E54" w14:textId="2D5FC188" w:rsidR="00453A7B" w:rsidRPr="00791376" w:rsidRDefault="001B7999" w:rsidP="00453A7B">
            <w:pPr>
              <w:pStyle w:val="Heading6"/>
            </w:pPr>
            <w:r>
              <w:t>2020</w:t>
            </w:r>
          </w:p>
        </w:tc>
        <w:tc>
          <w:tcPr>
            <w:tcW w:w="957" w:type="dxa"/>
            <w:vMerge/>
          </w:tcPr>
          <w:p w14:paraId="4CA0C24F" w14:textId="77777777" w:rsidR="00453A7B" w:rsidRPr="00C62E97" w:rsidRDefault="00453A7B" w:rsidP="00453A7B"/>
        </w:tc>
        <w:tc>
          <w:tcPr>
            <w:tcW w:w="6855" w:type="dxa"/>
            <w:vMerge/>
          </w:tcPr>
          <w:p w14:paraId="4E4B29B7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151E3D03" w14:textId="77777777" w:rsidTr="006D21BC">
        <w:trPr>
          <w:trHeight w:val="1378"/>
        </w:trPr>
        <w:tc>
          <w:tcPr>
            <w:tcW w:w="441" w:type="dxa"/>
            <w:gridSpan w:val="2"/>
          </w:tcPr>
          <w:p w14:paraId="7F30486D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5F98878" wp14:editId="60F555C9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gridSpan w:val="2"/>
          </w:tcPr>
          <w:p w14:paraId="7A576E10" w14:textId="023686F7" w:rsidR="00453A7B" w:rsidRPr="00887E05" w:rsidRDefault="001B7999" w:rsidP="00887E05">
            <w:pPr>
              <w:pStyle w:val="Heading5"/>
            </w:pPr>
            <w:r>
              <w:t>Seneca college</w:t>
            </w:r>
          </w:p>
          <w:p w14:paraId="07264E62" w14:textId="77777777" w:rsidR="00453A7B" w:rsidRPr="00887E05" w:rsidRDefault="00000000" w:rsidP="00887E05">
            <w:pPr>
              <w:pStyle w:val="Contact1"/>
              <w:rPr>
                <w:rStyle w:val="Contact1Char"/>
              </w:rPr>
            </w:pPr>
            <w:sdt>
              <w:sdtPr>
                <w:id w:val="-330605295"/>
                <w:placeholder>
                  <w:docPart w:val="2FAB620F6D134C4A8746AAC1184F6812"/>
                </w:placeholder>
                <w:temporary/>
                <w:showingPlcHdr/>
                <w15:appearance w15:val="hidden"/>
              </w:sdtPr>
              <w:sdtEndPr>
                <w:rPr>
                  <w:rStyle w:val="Contact1Char"/>
                </w:rPr>
              </w:sdtEndPr>
              <w:sdtContent>
                <w:r w:rsidR="00453A7B" w:rsidRPr="00887E05">
                  <w:rPr>
                    <w:rStyle w:val="Contact1Char"/>
                  </w:rPr>
                  <w:t>Degree</w:t>
                </w:r>
              </w:sdtContent>
            </w:sdt>
          </w:p>
          <w:p w14:paraId="6399AEBC" w14:textId="6448417E" w:rsidR="00453A7B" w:rsidRPr="00887E05" w:rsidRDefault="001B7999" w:rsidP="00887E05">
            <w:pPr>
              <w:pStyle w:val="Heading6"/>
            </w:pPr>
            <w:r>
              <w:t>2023\</w:t>
            </w:r>
          </w:p>
        </w:tc>
        <w:tc>
          <w:tcPr>
            <w:tcW w:w="957" w:type="dxa"/>
            <w:vMerge/>
          </w:tcPr>
          <w:p w14:paraId="19D157C9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6855" w:type="dxa"/>
            <w:vMerge/>
          </w:tcPr>
          <w:p w14:paraId="0F218CAB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44175B1B" w14:textId="5C4A92B3" w:rsidR="00871DB8" w:rsidRDefault="00193D6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7C5F51B" wp14:editId="1EAA50D6">
                <wp:simplePos x="0" y="0"/>
                <wp:positionH relativeFrom="column">
                  <wp:posOffset>-83820</wp:posOffset>
                </wp:positionH>
                <wp:positionV relativeFrom="paragraph">
                  <wp:posOffset>-9154160</wp:posOffset>
                </wp:positionV>
                <wp:extent cx="2369820" cy="291846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918460"/>
                        </a:xfrm>
                        <a:prstGeom prst="rect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E9D4" id="Rectangle 1" o:spid="_x0000_s1026" alt="&quot;&quot;" style="position:absolute;margin-left:-6.6pt;margin-top:-720.8pt;width:186.6pt;height:229.8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" stroked="f" strokeweight="1pt">
                <v:fill r:id="rId18" o:title="" recolor="t" rotate="t" type="frame"/>
              </v:rect>
            </w:pict>
          </mc:Fallback>
        </mc:AlternateContent>
      </w:r>
      <w:r w:rsidR="00C14FBF"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3EE8E9F8" wp14:editId="3B879563">
                <wp:simplePos x="0" y="0"/>
                <wp:positionH relativeFrom="column">
                  <wp:posOffset>-274320</wp:posOffset>
                </wp:positionH>
                <wp:positionV relativeFrom="paragraph">
                  <wp:posOffset>-6182995</wp:posOffset>
                </wp:positionV>
                <wp:extent cx="2670048" cy="9116568"/>
                <wp:effectExtent l="0" t="0" r="0" b="889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048" cy="9116568"/>
                          <a:chOff x="0" y="0"/>
                          <a:chExt cx="2668270" cy="911288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21050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520065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665095" cy="2910772"/>
                            <a:chOff x="0" y="-110884"/>
                            <a:chExt cx="2665730" cy="291085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riangle 34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FBA83B" id="Group 2" o:spid="_x0000_s1026" alt="&quot;&quot;" style="position:absolute;margin-left:-21.6pt;margin-top:-486.85pt;width:210.25pt;height:717.85pt;z-index:-251578368" coordsize="26682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">
                <v:group id="Group 12" o:spid="_x0000_s1027" style="position:absolute;top:21050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</v:group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AA8FA5" wp14:editId="5855668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3675A8" id="Graphic 38" o:spid="_x0000_s1026" alt="&quot;&quot;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79744" behindDoc="0" locked="0" layoutInCell="1" allowOverlap="1" wp14:anchorId="5F4C6FF0" wp14:editId="126F2AE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0528" behindDoc="0" locked="0" layoutInCell="1" allowOverlap="1" wp14:anchorId="4DCE6651" wp14:editId="02380F51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3BB03A64" wp14:editId="72BCEF5C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6912" behindDoc="0" locked="0" layoutInCell="1" allowOverlap="1" wp14:anchorId="553795E1" wp14:editId="507DC38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C24C37" wp14:editId="4FF2825E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6C6B" id="Group 25" o:spid="_x0000_s1026" alt="&quot;&quot;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802651" wp14:editId="404AC6EB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6F41A" id="Group 13" o:spid="_x0000_s1026" alt="&quot;&quot;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655F" w14:textId="77777777" w:rsidR="003C391E" w:rsidRDefault="003C391E" w:rsidP="00AA35A8">
      <w:pPr>
        <w:spacing w:line="240" w:lineRule="auto"/>
      </w:pPr>
      <w:r>
        <w:separator/>
      </w:r>
    </w:p>
  </w:endnote>
  <w:endnote w:type="continuationSeparator" w:id="0">
    <w:p w14:paraId="4954AD15" w14:textId="77777777" w:rsidR="003C391E" w:rsidRDefault="003C391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A263" w14:textId="77777777" w:rsidR="003C391E" w:rsidRDefault="003C391E" w:rsidP="00AA35A8">
      <w:pPr>
        <w:spacing w:line="240" w:lineRule="auto"/>
      </w:pPr>
      <w:r>
        <w:separator/>
      </w:r>
    </w:p>
  </w:footnote>
  <w:footnote w:type="continuationSeparator" w:id="0">
    <w:p w14:paraId="513A8D7E" w14:textId="77777777" w:rsidR="003C391E" w:rsidRDefault="003C391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41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4B7E"/>
    <w:multiLevelType w:val="hybridMultilevel"/>
    <w:tmpl w:val="CD582C4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4FEF"/>
    <w:multiLevelType w:val="hybridMultilevel"/>
    <w:tmpl w:val="A048676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B0AEB"/>
    <w:multiLevelType w:val="hybridMultilevel"/>
    <w:tmpl w:val="1E121CA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B4185"/>
    <w:multiLevelType w:val="hybridMultilevel"/>
    <w:tmpl w:val="88EA1D4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143928">
    <w:abstractNumId w:val="0"/>
  </w:num>
  <w:num w:numId="2" w16cid:durableId="1858039902">
    <w:abstractNumId w:val="7"/>
  </w:num>
  <w:num w:numId="3" w16cid:durableId="1859007492">
    <w:abstractNumId w:val="2"/>
  </w:num>
  <w:num w:numId="4" w16cid:durableId="1621184894">
    <w:abstractNumId w:val="4"/>
  </w:num>
  <w:num w:numId="5" w16cid:durableId="1786269894">
    <w:abstractNumId w:val="1"/>
  </w:num>
  <w:num w:numId="6" w16cid:durableId="2010211969">
    <w:abstractNumId w:val="3"/>
  </w:num>
  <w:num w:numId="7" w16cid:durableId="213584961">
    <w:abstractNumId w:val="6"/>
  </w:num>
  <w:num w:numId="8" w16cid:durableId="1072777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99"/>
    <w:rsid w:val="00033263"/>
    <w:rsid w:val="0007515C"/>
    <w:rsid w:val="000873F6"/>
    <w:rsid w:val="000B286F"/>
    <w:rsid w:val="000D134B"/>
    <w:rsid w:val="00124ED6"/>
    <w:rsid w:val="00167789"/>
    <w:rsid w:val="0018639F"/>
    <w:rsid w:val="00193D6B"/>
    <w:rsid w:val="00194704"/>
    <w:rsid w:val="001B7999"/>
    <w:rsid w:val="00203213"/>
    <w:rsid w:val="002236D5"/>
    <w:rsid w:val="00243756"/>
    <w:rsid w:val="002C4E0C"/>
    <w:rsid w:val="002E7306"/>
    <w:rsid w:val="00331DCE"/>
    <w:rsid w:val="00352A17"/>
    <w:rsid w:val="00360599"/>
    <w:rsid w:val="003B4AEF"/>
    <w:rsid w:val="003C391E"/>
    <w:rsid w:val="00415CF3"/>
    <w:rsid w:val="00453A7B"/>
    <w:rsid w:val="004936B2"/>
    <w:rsid w:val="004A28EA"/>
    <w:rsid w:val="004D2D96"/>
    <w:rsid w:val="005D6BEC"/>
    <w:rsid w:val="006A1E18"/>
    <w:rsid w:val="006C0159"/>
    <w:rsid w:val="006D21BC"/>
    <w:rsid w:val="00791376"/>
    <w:rsid w:val="007D5DDF"/>
    <w:rsid w:val="00831977"/>
    <w:rsid w:val="00871DB8"/>
    <w:rsid w:val="00887E05"/>
    <w:rsid w:val="008D2C61"/>
    <w:rsid w:val="008F180B"/>
    <w:rsid w:val="008F48B9"/>
    <w:rsid w:val="009049BC"/>
    <w:rsid w:val="00A633B0"/>
    <w:rsid w:val="00AA1166"/>
    <w:rsid w:val="00AA35A8"/>
    <w:rsid w:val="00AE562D"/>
    <w:rsid w:val="00B8453F"/>
    <w:rsid w:val="00B85473"/>
    <w:rsid w:val="00BE5968"/>
    <w:rsid w:val="00C14FBF"/>
    <w:rsid w:val="00C62E97"/>
    <w:rsid w:val="00CB3E40"/>
    <w:rsid w:val="00CF22B3"/>
    <w:rsid w:val="00D86385"/>
    <w:rsid w:val="00D95726"/>
    <w:rsid w:val="00DB472D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77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image" Target="media/image14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2B9568BB8D412B866088BA05003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58C31-66CB-4005-8CB7-186CCDE4AE44}"/>
      </w:docPartPr>
      <w:docPartBody>
        <w:p w:rsidR="00000000" w:rsidRDefault="00000000">
          <w:pPr>
            <w:pStyle w:val="572B9568BB8D412B866088BA050035C1"/>
          </w:pPr>
          <w:r>
            <w:t>Objective</w:t>
          </w:r>
        </w:p>
      </w:docPartBody>
    </w:docPart>
    <w:docPart>
      <w:docPartPr>
        <w:name w:val="9A72A4256F2B46F4833526CEFB7D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FAB2-BF71-4654-A0CE-103590816D72}"/>
      </w:docPartPr>
      <w:docPartBody>
        <w:p w:rsidR="00000000" w:rsidRDefault="00000000">
          <w:pPr>
            <w:pStyle w:val="9A72A4256F2B46F4833526CEFB7DB231"/>
          </w:pPr>
          <w:r>
            <w:t>Experience</w:t>
          </w:r>
        </w:p>
      </w:docPartBody>
    </w:docPart>
    <w:docPart>
      <w:docPartPr>
        <w:name w:val="85B5C26B87B6476EB23708161DE5F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78E6F-B73C-43C6-ADD9-0B32B87953F3}"/>
      </w:docPartPr>
      <w:docPartBody>
        <w:p w:rsidR="00000000" w:rsidRDefault="00000000">
          <w:pPr>
            <w:pStyle w:val="85B5C26B87B6476EB23708161DE5F549"/>
          </w:pPr>
          <w:r>
            <w:t>Skills</w:t>
          </w:r>
        </w:p>
      </w:docPartBody>
    </w:docPart>
    <w:docPart>
      <w:docPartPr>
        <w:name w:val="63139DCE6BE04193A499BD452ED2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B94A6-38D7-4302-805C-9D1D4BA87BF4}"/>
      </w:docPartPr>
      <w:docPartBody>
        <w:p w:rsidR="00000000" w:rsidRDefault="00000000">
          <w:pPr>
            <w:pStyle w:val="63139DCE6BE04193A499BD452ED2BC71"/>
          </w:pPr>
          <w:r>
            <w:t>C O N T A C T</w:t>
          </w:r>
        </w:p>
      </w:docPartBody>
    </w:docPart>
    <w:docPart>
      <w:docPartPr>
        <w:name w:val="DEA51CB3A03A4A2682C31BD9CFAA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8792A-4A6F-4CD4-AF47-3537A3C7E9B0}"/>
      </w:docPartPr>
      <w:docPartBody>
        <w:p w:rsidR="00000000" w:rsidRDefault="00000000">
          <w:pPr>
            <w:pStyle w:val="DEA51CB3A03A4A2682C31BD9CFAAC198"/>
          </w:pPr>
          <w:r w:rsidRPr="00B8453F">
            <w:t>www.example.com</w:t>
          </w:r>
        </w:p>
      </w:docPartBody>
    </w:docPart>
    <w:docPart>
      <w:docPartPr>
        <w:name w:val="3400693D668D4CDB89CD202170EE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FF1A-1322-4016-AB06-B7D59A71D1E1}"/>
      </w:docPartPr>
      <w:docPartBody>
        <w:p w:rsidR="00000000" w:rsidRDefault="00000000">
          <w:pPr>
            <w:pStyle w:val="3400693D668D4CDB89CD202170EED7C9"/>
          </w:pPr>
          <w:r w:rsidRPr="00453A7B">
            <w:t>E D u c a t i o n</w:t>
          </w:r>
        </w:p>
      </w:docPartBody>
    </w:docPart>
    <w:docPart>
      <w:docPartPr>
        <w:name w:val="BDE7EF020AAE43E3B3C52B7884049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ABBE2-A9B4-41AB-A723-BDE75E76952C}"/>
      </w:docPartPr>
      <w:docPartBody>
        <w:p w:rsidR="00000000" w:rsidRDefault="00000000">
          <w:pPr>
            <w:pStyle w:val="BDE7EF020AAE43E3B3C52B7884049AE3"/>
          </w:pPr>
          <w:r>
            <w:t>Degree</w:t>
          </w:r>
        </w:p>
      </w:docPartBody>
    </w:docPart>
    <w:docPart>
      <w:docPartPr>
        <w:name w:val="2FAB620F6D134C4A8746AAC1184F6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3EC11-96AD-4F0A-8FC2-539BF84B8BB4}"/>
      </w:docPartPr>
      <w:docPartBody>
        <w:p w:rsidR="00000000" w:rsidRDefault="00000000">
          <w:pPr>
            <w:pStyle w:val="2FAB620F6D134C4A8746AAC1184F6812"/>
          </w:pPr>
          <w:r w:rsidRPr="00887E05">
            <w:rPr>
              <w:rStyle w:val="Contact1Char"/>
            </w:rPr>
            <w:t>Degree</w:t>
          </w:r>
        </w:p>
      </w:docPartBody>
    </w:docPart>
    <w:docPart>
      <w:docPartPr>
        <w:name w:val="745C9D290FAF465A9C9B57CAA6C8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1D47D-F22E-45FE-93C1-257576D147A2}"/>
      </w:docPartPr>
      <w:docPartBody>
        <w:p w:rsidR="00000000" w:rsidRDefault="00000000">
          <w:pPr>
            <w:pStyle w:val="745C9D290FAF465A9C9B57CAA6C8271B"/>
          </w:pPr>
          <w:r w:rsidRPr="00415CF3">
            <w:t>Marketing</w:t>
          </w:r>
        </w:p>
      </w:docPartBody>
    </w:docPart>
    <w:docPart>
      <w:docPartPr>
        <w:name w:val="02E8CFBFFAB2485DB7B27198868A7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E4C09-8645-4587-871D-43F44CA7A7EB}"/>
      </w:docPartPr>
      <w:docPartBody>
        <w:p w:rsidR="00000000" w:rsidRDefault="00000000">
          <w:pPr>
            <w:pStyle w:val="02E8CFBFFAB2485DB7B27198868A777A"/>
          </w:pPr>
          <w:r w:rsidRPr="00415CF3">
            <w:t>Social Media Management</w:t>
          </w:r>
        </w:p>
      </w:docPartBody>
    </w:docPart>
    <w:docPart>
      <w:docPartPr>
        <w:name w:val="1239694D3BB14C7E94BCEA64439E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ECB5-83B2-4F90-86E6-F4D19261225D}"/>
      </w:docPartPr>
      <w:docPartBody>
        <w:p w:rsidR="00000000" w:rsidRDefault="00000000">
          <w:pPr>
            <w:pStyle w:val="1239694D3BB14C7E94BCEA64439EEB20"/>
          </w:pPr>
          <w:r w:rsidRPr="00415CF3">
            <w:t>Team Building</w:t>
          </w:r>
        </w:p>
      </w:docPartBody>
    </w:docPart>
    <w:docPart>
      <w:docPartPr>
        <w:name w:val="6FE7E328DADE4E34B4E0CF55F5414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38DA7-3175-41FA-A5E7-3DAE97449EEB}"/>
      </w:docPartPr>
      <w:docPartBody>
        <w:p w:rsidR="00000000" w:rsidRDefault="00000000">
          <w:pPr>
            <w:pStyle w:val="6FE7E328DADE4E34B4E0CF55F5414089"/>
          </w:pPr>
          <w:r w:rsidRPr="00415CF3">
            <w:t>Web Development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C6"/>
    <w:rsid w:val="004957C6"/>
    <w:rsid w:val="00B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0603F704194DBCAD13BD6E47D64303">
    <w:name w:val="3A0603F704194DBCAD13BD6E47D64303"/>
  </w:style>
  <w:style w:type="paragraph" w:customStyle="1" w:styleId="E11E662C243C49D2BA9E445342206470">
    <w:name w:val="E11E662C243C49D2BA9E445342206470"/>
  </w:style>
  <w:style w:type="paragraph" w:customStyle="1" w:styleId="572B9568BB8D412B866088BA050035C1">
    <w:name w:val="572B9568BB8D412B866088BA050035C1"/>
  </w:style>
  <w:style w:type="paragraph" w:customStyle="1" w:styleId="EE6F201EBE304526B05153F6A786858D">
    <w:name w:val="EE6F201EBE304526B05153F6A786858D"/>
  </w:style>
  <w:style w:type="paragraph" w:customStyle="1" w:styleId="9A72A4256F2B46F4833526CEFB7DB231">
    <w:name w:val="9A72A4256F2B46F4833526CEFB7DB231"/>
  </w:style>
  <w:style w:type="paragraph" w:customStyle="1" w:styleId="4F4965A6682B494899C8E0B0A4CC81DB">
    <w:name w:val="4F4965A6682B494899C8E0B0A4CC81DB"/>
  </w:style>
  <w:style w:type="paragraph" w:customStyle="1" w:styleId="D760CC4D94374620AB6EE3421C51795A">
    <w:name w:val="D760CC4D94374620AB6EE3421C51795A"/>
  </w:style>
  <w:style w:type="paragraph" w:customStyle="1" w:styleId="54C7AA71D1C4472FA3F3626416B51B19">
    <w:name w:val="54C7AA71D1C4472FA3F3626416B51B19"/>
  </w:style>
  <w:style w:type="paragraph" w:customStyle="1" w:styleId="2F9B874F83B643CF818D6C2C6E28AAC0">
    <w:name w:val="2F9B874F83B643CF818D6C2C6E28AAC0"/>
  </w:style>
  <w:style w:type="paragraph" w:customStyle="1" w:styleId="C97265E2174A448AB1A069A46D32CC49">
    <w:name w:val="C97265E2174A448AB1A069A46D32CC49"/>
  </w:style>
  <w:style w:type="paragraph" w:customStyle="1" w:styleId="4C5AAA7FA9284687A0B68E12C02D99B7">
    <w:name w:val="4C5AAA7FA9284687A0B68E12C02D99B7"/>
  </w:style>
  <w:style w:type="paragraph" w:customStyle="1" w:styleId="64EB3692B8984D039DF07686063B02FB">
    <w:name w:val="64EB3692B8984D039DF07686063B02FB"/>
  </w:style>
  <w:style w:type="paragraph" w:customStyle="1" w:styleId="12AA2B56EEC54DCC9EB4619CB042732D">
    <w:name w:val="12AA2B56EEC54DCC9EB4619CB042732D"/>
  </w:style>
  <w:style w:type="paragraph" w:customStyle="1" w:styleId="FCF838D153D34DD9A0169E75D566B1DF">
    <w:name w:val="FCF838D153D34DD9A0169E75D566B1DF"/>
  </w:style>
  <w:style w:type="paragraph" w:customStyle="1" w:styleId="0CD6B533A19744189C822972BAE985B8">
    <w:name w:val="0CD6B533A19744189C822972BAE985B8"/>
  </w:style>
  <w:style w:type="paragraph" w:customStyle="1" w:styleId="1BA85360E1DC4C83B3D011C63F0D0626">
    <w:name w:val="1BA85360E1DC4C83B3D011C63F0D0626"/>
  </w:style>
  <w:style w:type="paragraph" w:customStyle="1" w:styleId="0F3BA7E6E8B5423AA74442E29C608F4B">
    <w:name w:val="0F3BA7E6E8B5423AA74442E29C608F4B"/>
  </w:style>
  <w:style w:type="paragraph" w:customStyle="1" w:styleId="85B5C26B87B6476EB23708161DE5F549">
    <w:name w:val="85B5C26B87B6476EB23708161DE5F549"/>
  </w:style>
  <w:style w:type="paragraph" w:customStyle="1" w:styleId="63139DCE6BE04193A499BD452ED2BC71">
    <w:name w:val="63139DCE6BE04193A499BD452ED2BC71"/>
  </w:style>
  <w:style w:type="paragraph" w:customStyle="1" w:styleId="BCECF9AD0CAC42B396D522686E38B586">
    <w:name w:val="BCECF9AD0CAC42B396D522686E38B586"/>
  </w:style>
  <w:style w:type="paragraph" w:customStyle="1" w:styleId="488083CC6D0E4819A136F72F21FD8B98">
    <w:name w:val="488083CC6D0E4819A136F72F21FD8B98"/>
  </w:style>
  <w:style w:type="paragraph" w:customStyle="1" w:styleId="DEA51CB3A03A4A2682C31BD9CFAAC198">
    <w:name w:val="DEA51CB3A03A4A2682C31BD9CFAAC198"/>
  </w:style>
  <w:style w:type="paragraph" w:customStyle="1" w:styleId="0333C5678E7849DA886E66DD3ABB8B8F">
    <w:name w:val="0333C5678E7849DA886E66DD3ABB8B8F"/>
  </w:style>
  <w:style w:type="paragraph" w:customStyle="1" w:styleId="3400693D668D4CDB89CD202170EED7C9">
    <w:name w:val="3400693D668D4CDB89CD202170EED7C9"/>
  </w:style>
  <w:style w:type="paragraph" w:customStyle="1" w:styleId="23E4EA7291F84D01BF06836DD83E446E">
    <w:name w:val="23E4EA7291F84D01BF06836DD83E446E"/>
  </w:style>
  <w:style w:type="paragraph" w:customStyle="1" w:styleId="BDE7EF020AAE43E3B3C52B7884049AE3">
    <w:name w:val="BDE7EF020AAE43E3B3C52B7884049AE3"/>
  </w:style>
  <w:style w:type="paragraph" w:customStyle="1" w:styleId="90C7604C527142DAA059EB4F7ECD5F18">
    <w:name w:val="90C7604C527142DAA059EB4F7ECD5F18"/>
  </w:style>
  <w:style w:type="paragraph" w:customStyle="1" w:styleId="65B51B38FB7F41A5B3C84E21900CADC1">
    <w:name w:val="65B51B38FB7F41A5B3C84E21900CADC1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2FAB620F6D134C4A8746AAC1184F6812">
    <w:name w:val="2FAB620F6D134C4A8746AAC1184F6812"/>
  </w:style>
  <w:style w:type="paragraph" w:customStyle="1" w:styleId="F3C874AB8F8846F3B1FDE380F0A6264B">
    <w:name w:val="F3C874AB8F8846F3B1FDE380F0A6264B"/>
  </w:style>
  <w:style w:type="paragraph" w:customStyle="1" w:styleId="745C9D290FAF465A9C9B57CAA6C8271B">
    <w:name w:val="745C9D290FAF465A9C9B57CAA6C8271B"/>
  </w:style>
  <w:style w:type="paragraph" w:customStyle="1" w:styleId="02E8CFBFFAB2485DB7B27198868A777A">
    <w:name w:val="02E8CFBFFAB2485DB7B27198868A777A"/>
  </w:style>
  <w:style w:type="paragraph" w:customStyle="1" w:styleId="1239694D3BB14C7E94BCEA64439EEB20">
    <w:name w:val="1239694D3BB14C7E94BCEA64439EEB20"/>
  </w:style>
  <w:style w:type="paragraph" w:customStyle="1" w:styleId="6FE7E328DADE4E34B4E0CF55F5414089">
    <w:name w:val="6FE7E328DADE4E34B4E0CF55F5414089"/>
  </w:style>
  <w:style w:type="paragraph" w:customStyle="1" w:styleId="AA652FB3EF0B4E7E878CAA60D383E787">
    <w:name w:val="AA652FB3EF0B4E7E878CAA60D383E787"/>
    <w:rsid w:val="004957C6"/>
  </w:style>
  <w:style w:type="paragraph" w:customStyle="1" w:styleId="0280BB7B6FA048B69B862CD59673F62B">
    <w:name w:val="0280BB7B6FA048B69B862CD59673F62B"/>
    <w:rsid w:val="00495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3465CC-C937-40C2-9262-5C18FA8A76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2022-12-06T05:29:00Z</dcterms:created>
  <dcterms:modified xsi:type="dcterms:W3CDTF">2022-12-06T06:08:00Z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c18fecb3-fcf0-4d9f-a244-3d356b29ea77</vt:lpwstr>
  </property>
</Properties>
</file>